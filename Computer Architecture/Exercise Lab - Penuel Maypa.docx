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D7EF5" w14:textId="77777777" w:rsidR="0099177A" w:rsidRDefault="0099177A">
      <w:pPr>
        <w:rPr>
          <w:lang w:val="en-IE"/>
        </w:rPr>
      </w:pPr>
    </w:p>
    <w:p w14:paraId="153D7EF6" w14:textId="77777777" w:rsidR="0099177A" w:rsidRDefault="00311003" w:rsidP="0099177A">
      <w:pPr>
        <w:jc w:val="center"/>
        <w:rPr>
          <w:sz w:val="48"/>
          <w:szCs w:val="48"/>
          <w:lang w:val="en-IE"/>
        </w:rPr>
      </w:pPr>
      <w:r>
        <w:rPr>
          <w:sz w:val="48"/>
          <w:szCs w:val="48"/>
          <w:lang w:val="en-IE"/>
        </w:rPr>
        <w:t>Computer Architecture</w:t>
      </w:r>
    </w:p>
    <w:p w14:paraId="153D7EF7" w14:textId="3010DFA7" w:rsidR="0099177A" w:rsidRDefault="00DA4919" w:rsidP="0099177A">
      <w:pPr>
        <w:jc w:val="center"/>
        <w:rPr>
          <w:sz w:val="48"/>
          <w:szCs w:val="48"/>
          <w:lang w:val="en-IE"/>
        </w:rPr>
      </w:pPr>
      <w:r>
        <w:rPr>
          <w:sz w:val="48"/>
          <w:szCs w:val="48"/>
          <w:lang w:val="en-IE"/>
        </w:rPr>
        <w:t>Lab 1</w:t>
      </w:r>
    </w:p>
    <w:p w14:paraId="153D7EF8" w14:textId="77777777" w:rsidR="0099177A" w:rsidRDefault="0099177A" w:rsidP="0099177A">
      <w:pPr>
        <w:jc w:val="center"/>
        <w:rPr>
          <w:sz w:val="48"/>
          <w:szCs w:val="48"/>
          <w:lang w:val="en-IE"/>
        </w:rPr>
      </w:pPr>
    </w:p>
    <w:p w14:paraId="153D7EFE" w14:textId="77777777" w:rsidR="003D432F" w:rsidRPr="003D432F" w:rsidRDefault="003D432F" w:rsidP="003D432F">
      <w:pPr>
        <w:ind w:left="360"/>
        <w:rPr>
          <w:sz w:val="28"/>
          <w:szCs w:val="28"/>
          <w:lang w:val="en-IE"/>
        </w:rPr>
      </w:pPr>
    </w:p>
    <w:p w14:paraId="153D7EFF" w14:textId="77777777" w:rsidR="009213C7" w:rsidRPr="009213C7" w:rsidRDefault="009213C7" w:rsidP="009213C7">
      <w:pPr>
        <w:rPr>
          <w:sz w:val="28"/>
          <w:szCs w:val="28"/>
          <w:lang w:val="en-IE"/>
        </w:rPr>
      </w:pPr>
    </w:p>
    <w:p w14:paraId="153D7F00" w14:textId="77777777" w:rsidR="00C91C53" w:rsidRPr="00DA4919" w:rsidRDefault="003D432F" w:rsidP="00C91C53">
      <w:pPr>
        <w:rPr>
          <w:b/>
          <w:bCs/>
          <w:iCs/>
          <w:sz w:val="40"/>
          <w:szCs w:val="40"/>
          <w:u w:val="single"/>
          <w:lang w:val="en-IE"/>
        </w:rPr>
      </w:pPr>
      <w:r w:rsidRPr="00DA4919">
        <w:rPr>
          <w:b/>
          <w:bCs/>
          <w:iCs/>
          <w:sz w:val="40"/>
          <w:szCs w:val="40"/>
          <w:u w:val="single"/>
          <w:lang w:val="en-IE"/>
        </w:rPr>
        <w:t>General Questions</w:t>
      </w:r>
    </w:p>
    <w:p w14:paraId="153D7F01" w14:textId="77777777" w:rsidR="00C91C53" w:rsidRPr="00493908" w:rsidRDefault="00C91C53" w:rsidP="00C91C53">
      <w:pPr>
        <w:rPr>
          <w:b/>
          <w:bCs/>
          <w:iCs/>
          <w:sz w:val="28"/>
          <w:szCs w:val="28"/>
          <w:u w:val="single"/>
          <w:lang w:val="en-IE"/>
        </w:rPr>
      </w:pPr>
    </w:p>
    <w:p w14:paraId="153D7F02" w14:textId="34D8E51C" w:rsidR="00B10A3C" w:rsidRDefault="00B10A3C" w:rsidP="00B10A3C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B10A3C">
        <w:rPr>
          <w:sz w:val="28"/>
          <w:szCs w:val="28"/>
          <w:lang w:val="en-GB"/>
        </w:rPr>
        <w:t>Who is regarded as the first programmer?</w:t>
      </w:r>
    </w:p>
    <w:p w14:paraId="7FDA3A3C" w14:textId="0E3B37A5" w:rsidR="002C1C81" w:rsidRPr="002C1C81" w:rsidRDefault="002C1C81" w:rsidP="002C1C81">
      <w:pPr>
        <w:numPr>
          <w:ilvl w:val="1"/>
          <w:numId w:val="2"/>
        </w:numPr>
        <w:rPr>
          <w:sz w:val="28"/>
          <w:szCs w:val="28"/>
          <w:lang w:val="en-GB"/>
        </w:rPr>
      </w:pPr>
      <w:r w:rsidRPr="002C1C81">
        <w:rPr>
          <w:sz w:val="28"/>
          <w:szCs w:val="28"/>
          <w:lang w:val="en-GB"/>
        </w:rPr>
        <w:t xml:space="preserve">The first programmer is </w:t>
      </w:r>
      <w:r w:rsidRPr="002C1C81">
        <w:rPr>
          <w:rFonts w:ascii="Arial" w:hAnsi="Arial" w:cs="Arial"/>
          <w:color w:val="222222"/>
          <w:sz w:val="28"/>
          <w:szCs w:val="28"/>
          <w:shd w:val="clear" w:color="auto" w:fill="FFFFFF"/>
        </w:rPr>
        <w:t>Ada Lovelace</w:t>
      </w:r>
    </w:p>
    <w:p w14:paraId="153D7F03" w14:textId="77777777" w:rsidR="00B10A3C" w:rsidRPr="00B10A3C" w:rsidRDefault="00B10A3C" w:rsidP="00583AA5">
      <w:pPr>
        <w:rPr>
          <w:sz w:val="28"/>
          <w:szCs w:val="28"/>
          <w:lang w:val="en-IE"/>
        </w:rPr>
      </w:pPr>
    </w:p>
    <w:p w14:paraId="153D7F04" w14:textId="4F6D8DD2" w:rsidR="00583AA5" w:rsidRDefault="00583AA5" w:rsidP="00B10A3C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B10A3C">
        <w:rPr>
          <w:sz w:val="28"/>
          <w:szCs w:val="28"/>
          <w:lang w:val="en-GB"/>
        </w:rPr>
        <w:t>What was the name of the first computer to be shipped with a graphical user interface?</w:t>
      </w:r>
      <w:r w:rsidR="00B10A3C" w:rsidRPr="00B10A3C">
        <w:rPr>
          <w:sz w:val="28"/>
          <w:szCs w:val="28"/>
          <w:lang w:val="en-GB"/>
        </w:rPr>
        <w:t xml:space="preserve"> Was it successful?  </w:t>
      </w:r>
    </w:p>
    <w:p w14:paraId="38E69385" w14:textId="2786F9FA" w:rsidR="002C1C81" w:rsidRPr="00B10A3C" w:rsidRDefault="002C1C81" w:rsidP="002C1C81">
      <w:pPr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Apple Lisa, it wasn’t successful due to overprice.</w:t>
      </w:r>
    </w:p>
    <w:p w14:paraId="153D7F05" w14:textId="77777777" w:rsidR="00583AA5" w:rsidRPr="00B10A3C" w:rsidRDefault="00583AA5" w:rsidP="002C1C81">
      <w:pPr>
        <w:ind w:left="360"/>
        <w:rPr>
          <w:sz w:val="28"/>
          <w:szCs w:val="28"/>
          <w:lang w:val="en-GB"/>
        </w:rPr>
      </w:pPr>
    </w:p>
    <w:p w14:paraId="085331A2" w14:textId="27A7612F" w:rsidR="002C1C81" w:rsidRDefault="00583AA5" w:rsidP="002C1C81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B10A3C">
        <w:rPr>
          <w:sz w:val="28"/>
          <w:szCs w:val="28"/>
          <w:lang w:val="en-GB"/>
        </w:rPr>
        <w:t>In lectures we discussed th</w:t>
      </w:r>
      <w:r w:rsidR="00864FA8">
        <w:rPr>
          <w:sz w:val="28"/>
          <w:szCs w:val="28"/>
          <w:lang w:val="en-GB"/>
        </w:rPr>
        <w:t>re</w:t>
      </w:r>
      <w:r w:rsidRPr="00B10A3C">
        <w:rPr>
          <w:sz w:val="28"/>
          <w:szCs w:val="28"/>
          <w:lang w:val="en-GB"/>
        </w:rPr>
        <w:t>e different generations of computer architecture</w:t>
      </w:r>
      <w:r w:rsidR="005726AA">
        <w:rPr>
          <w:sz w:val="28"/>
          <w:szCs w:val="28"/>
          <w:lang w:val="en-GB"/>
        </w:rPr>
        <w:t>s</w:t>
      </w:r>
      <w:r w:rsidRPr="00B10A3C">
        <w:rPr>
          <w:sz w:val="28"/>
          <w:szCs w:val="28"/>
          <w:lang w:val="en-GB"/>
        </w:rPr>
        <w:t>, explain what ins</w:t>
      </w:r>
      <w:r w:rsidR="00864FA8">
        <w:rPr>
          <w:sz w:val="28"/>
          <w:szCs w:val="28"/>
          <w:lang w:val="en-GB"/>
        </w:rPr>
        <w:t>tigated the evolutionary jump for each generation of</w:t>
      </w:r>
      <w:r w:rsidRPr="00B10A3C">
        <w:rPr>
          <w:sz w:val="28"/>
          <w:szCs w:val="28"/>
          <w:lang w:val="en-GB"/>
        </w:rPr>
        <w:t xml:space="preserve"> computer architecture.</w:t>
      </w:r>
    </w:p>
    <w:p w14:paraId="153D7F07" w14:textId="21C1CE74" w:rsidR="00583AA5" w:rsidRDefault="002C1C81" w:rsidP="002C1C81">
      <w:pPr>
        <w:numPr>
          <w:ilvl w:val="1"/>
          <w:numId w:val="2"/>
        </w:numPr>
        <w:rPr>
          <w:sz w:val="28"/>
          <w:szCs w:val="28"/>
          <w:lang w:val="en-GB"/>
        </w:rPr>
      </w:pPr>
      <w:r w:rsidRPr="002C1C81">
        <w:rPr>
          <w:sz w:val="28"/>
          <w:szCs w:val="28"/>
          <w:lang w:val="en-GB"/>
        </w:rPr>
        <w:t>The</w:t>
      </w:r>
      <w:r>
        <w:rPr>
          <w:sz w:val="28"/>
          <w:szCs w:val="28"/>
          <w:lang w:val="en-GB"/>
        </w:rPr>
        <w:t xml:space="preserve"> Fi</w:t>
      </w:r>
      <w:r w:rsidR="00915905">
        <w:rPr>
          <w:sz w:val="28"/>
          <w:szCs w:val="28"/>
          <w:lang w:val="en-GB"/>
        </w:rPr>
        <w:t>r</w:t>
      </w:r>
      <w:r>
        <w:rPr>
          <w:sz w:val="28"/>
          <w:szCs w:val="28"/>
          <w:lang w:val="en-GB"/>
        </w:rPr>
        <w:t>s</w:t>
      </w:r>
      <w:r w:rsidR="00915905">
        <w:rPr>
          <w:sz w:val="28"/>
          <w:szCs w:val="28"/>
          <w:lang w:val="en-GB"/>
        </w:rPr>
        <w:t>t</w:t>
      </w:r>
      <w:r>
        <w:rPr>
          <w:sz w:val="28"/>
          <w:szCs w:val="28"/>
          <w:lang w:val="en-GB"/>
        </w:rPr>
        <w:t xml:space="preserve"> one is the Vacuums Tubes</w:t>
      </w:r>
    </w:p>
    <w:p w14:paraId="5B2DBF1B" w14:textId="4A9B7F4D" w:rsidR="002C1C81" w:rsidRDefault="00915905" w:rsidP="002C1C81">
      <w:pPr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Second Generation is the Transistor</w:t>
      </w:r>
    </w:p>
    <w:p w14:paraId="4A6F98F2" w14:textId="610EF3BE" w:rsidR="00915905" w:rsidRDefault="00915905" w:rsidP="002C1C81">
      <w:pPr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Third Generation is the Integration Circuit</w:t>
      </w:r>
    </w:p>
    <w:p w14:paraId="15A9AC39" w14:textId="756AA503" w:rsidR="00915905" w:rsidRDefault="00915905" w:rsidP="002C1C81">
      <w:pPr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Fourth Generation is the Microprocessor</w:t>
      </w:r>
    </w:p>
    <w:p w14:paraId="1749638C" w14:textId="406FCA39" w:rsidR="00915905" w:rsidRPr="002C1C81" w:rsidRDefault="00915905" w:rsidP="002C1C81">
      <w:pPr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Fifth Generation Quantum Computing / </w:t>
      </w:r>
      <w:proofErr w:type="spellStart"/>
      <w:r>
        <w:rPr>
          <w:sz w:val="28"/>
          <w:szCs w:val="28"/>
          <w:lang w:val="en-GB"/>
        </w:rPr>
        <w:t>IoT</w:t>
      </w:r>
      <w:proofErr w:type="spellEnd"/>
    </w:p>
    <w:p w14:paraId="499468CF" w14:textId="3BE8FFC7" w:rsidR="00915905" w:rsidRDefault="00583AA5" w:rsidP="00915905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B10A3C">
        <w:rPr>
          <w:sz w:val="28"/>
          <w:szCs w:val="28"/>
          <w:lang w:val="en-GB"/>
        </w:rPr>
        <w:t>PDP-8 had a major innovation, what was it? How did this significantly improve the microcomputer industry?</w:t>
      </w:r>
    </w:p>
    <w:p w14:paraId="74A94517" w14:textId="723BC023" w:rsidR="00915905" w:rsidRPr="00915905" w:rsidRDefault="00555B67" w:rsidP="00915905">
      <w:pPr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PDP-8 is the first commercialise mini computer.</w:t>
      </w:r>
      <w:bookmarkStart w:id="0" w:name="_GoBack"/>
      <w:bookmarkEnd w:id="0"/>
    </w:p>
    <w:p w14:paraId="153D7F09" w14:textId="77777777" w:rsidR="00583AA5" w:rsidRPr="00B10A3C" w:rsidRDefault="00583AA5" w:rsidP="0099177A">
      <w:pPr>
        <w:rPr>
          <w:sz w:val="28"/>
          <w:szCs w:val="28"/>
          <w:lang w:val="en-GB"/>
        </w:rPr>
      </w:pPr>
    </w:p>
    <w:p w14:paraId="153D7F0A" w14:textId="3E320474" w:rsidR="00583AA5" w:rsidRPr="00B10A3C" w:rsidRDefault="00583AA5" w:rsidP="00B10A3C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B10A3C">
        <w:rPr>
          <w:sz w:val="28"/>
          <w:szCs w:val="28"/>
          <w:lang w:val="en-GB"/>
        </w:rPr>
        <w:t>Draw a diagram of the Von Neumann machine, illustrating the flow of communication. How is this related to more recent machines?</w:t>
      </w:r>
    </w:p>
    <w:p w14:paraId="153D7F0B" w14:textId="77777777" w:rsidR="00A5267C" w:rsidRPr="00B10A3C" w:rsidRDefault="00A5267C" w:rsidP="00A5267C">
      <w:pPr>
        <w:rPr>
          <w:sz w:val="28"/>
          <w:szCs w:val="28"/>
          <w:lang w:val="en-IE"/>
        </w:rPr>
      </w:pPr>
    </w:p>
    <w:p w14:paraId="153D7F0C" w14:textId="77777777" w:rsidR="00B10A3C" w:rsidRPr="00B10A3C" w:rsidRDefault="005726AA" w:rsidP="00B10A3C">
      <w:pPr>
        <w:numPr>
          <w:ilvl w:val="0"/>
          <w:numId w:val="2"/>
        </w:numPr>
        <w:rPr>
          <w:i/>
          <w:i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your opinion what will the </w:t>
      </w:r>
      <w:r w:rsidR="007B3BAB">
        <w:rPr>
          <w:sz w:val="28"/>
          <w:szCs w:val="28"/>
          <w:lang w:val="en-GB"/>
        </w:rPr>
        <w:t xml:space="preserve">next </w:t>
      </w:r>
      <w:r>
        <w:rPr>
          <w:sz w:val="28"/>
          <w:szCs w:val="28"/>
          <w:lang w:val="en-GB"/>
        </w:rPr>
        <w:t>generation of computers be?</w:t>
      </w:r>
    </w:p>
    <w:p w14:paraId="153D7F0D" w14:textId="77777777" w:rsidR="00F86E64" w:rsidRDefault="00F86E64" w:rsidP="00A5267C">
      <w:pPr>
        <w:rPr>
          <w:i/>
          <w:sz w:val="28"/>
          <w:szCs w:val="28"/>
          <w:lang w:val="en-GB"/>
        </w:rPr>
      </w:pPr>
    </w:p>
    <w:p w14:paraId="153D7F0E" w14:textId="77777777" w:rsidR="005726AA" w:rsidRDefault="005726AA" w:rsidP="00A5267C">
      <w:pPr>
        <w:rPr>
          <w:i/>
          <w:sz w:val="28"/>
          <w:szCs w:val="28"/>
          <w:lang w:val="en-GB"/>
        </w:rPr>
      </w:pPr>
    </w:p>
    <w:p w14:paraId="153D7F2A" w14:textId="77777777" w:rsidR="00C2298F" w:rsidRPr="00493908" w:rsidRDefault="00C2298F" w:rsidP="0099177A">
      <w:pPr>
        <w:rPr>
          <w:iCs/>
          <w:sz w:val="28"/>
          <w:szCs w:val="28"/>
          <w:lang w:val="en-IE"/>
        </w:rPr>
      </w:pPr>
    </w:p>
    <w:sectPr w:rsidR="00C2298F" w:rsidRPr="00493908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919C4" w14:textId="77777777" w:rsidR="002C1C81" w:rsidRDefault="002C1C81">
      <w:r>
        <w:separator/>
      </w:r>
    </w:p>
  </w:endnote>
  <w:endnote w:type="continuationSeparator" w:id="0">
    <w:p w14:paraId="4E0FFC48" w14:textId="77777777" w:rsidR="002C1C81" w:rsidRDefault="002C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D7F34" w14:textId="49E0290A" w:rsidR="002C1C81" w:rsidRPr="0099177A" w:rsidRDefault="002C1C81">
    <w:pPr>
      <w:pStyle w:val="Footer"/>
      <w:rPr>
        <w:lang w:val="en-IE"/>
      </w:rPr>
    </w:pPr>
    <w:r>
      <w:rPr>
        <w:lang w:val="en-IE"/>
      </w:rPr>
      <w:tab/>
    </w:r>
    <w:r>
      <w:rPr>
        <w:lang w:val="en-IE"/>
      </w:rPr>
      <w:tab/>
    </w:r>
    <w:r w:rsidRPr="0099177A">
      <w:rPr>
        <w:lang w:val="en-IE"/>
      </w:rPr>
      <w:t xml:space="preserve">Page </w:t>
    </w:r>
    <w:r w:rsidRPr="0099177A">
      <w:rPr>
        <w:lang w:val="en-IE"/>
      </w:rPr>
      <w:fldChar w:fldCharType="begin"/>
    </w:r>
    <w:r w:rsidRPr="0099177A">
      <w:rPr>
        <w:lang w:val="en-IE"/>
      </w:rPr>
      <w:instrText xml:space="preserve"> PAGE </w:instrText>
    </w:r>
    <w:r w:rsidRPr="0099177A">
      <w:rPr>
        <w:lang w:val="en-IE"/>
      </w:rPr>
      <w:fldChar w:fldCharType="separate"/>
    </w:r>
    <w:r w:rsidR="00555B67">
      <w:rPr>
        <w:noProof/>
        <w:lang w:val="en-IE"/>
      </w:rPr>
      <w:t>1</w:t>
    </w:r>
    <w:r w:rsidRPr="0099177A">
      <w:rPr>
        <w:lang w:val="en-IE"/>
      </w:rPr>
      <w:fldChar w:fldCharType="end"/>
    </w:r>
    <w:r w:rsidRPr="0099177A">
      <w:rPr>
        <w:lang w:val="en-IE"/>
      </w:rPr>
      <w:t xml:space="preserve"> of </w:t>
    </w:r>
    <w:r w:rsidRPr="0099177A">
      <w:rPr>
        <w:lang w:val="en-IE"/>
      </w:rPr>
      <w:fldChar w:fldCharType="begin"/>
    </w:r>
    <w:r w:rsidRPr="0099177A">
      <w:rPr>
        <w:lang w:val="en-IE"/>
      </w:rPr>
      <w:instrText xml:space="preserve"> NUMPAGES </w:instrText>
    </w:r>
    <w:r w:rsidRPr="0099177A">
      <w:rPr>
        <w:lang w:val="en-IE"/>
      </w:rPr>
      <w:fldChar w:fldCharType="separate"/>
    </w:r>
    <w:r w:rsidR="00555B67">
      <w:rPr>
        <w:noProof/>
        <w:lang w:val="en-IE"/>
      </w:rPr>
      <w:t>1</w:t>
    </w:r>
    <w:r w:rsidRPr="0099177A">
      <w:rPr>
        <w:lang w:val="en-I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674E8" w14:textId="77777777" w:rsidR="002C1C81" w:rsidRDefault="002C1C81">
      <w:r>
        <w:separator/>
      </w:r>
    </w:p>
  </w:footnote>
  <w:footnote w:type="continuationSeparator" w:id="0">
    <w:p w14:paraId="6FC21B4B" w14:textId="77777777" w:rsidR="002C1C81" w:rsidRDefault="002C1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D7F33" w14:textId="77777777" w:rsidR="002C1C81" w:rsidRPr="0099177A" w:rsidRDefault="002C1C81">
    <w:pPr>
      <w:pStyle w:val="Header"/>
      <w:rPr>
        <w:lang w:val="en-IE"/>
      </w:rPr>
    </w:pPr>
    <w:r>
      <w:rPr>
        <w:lang w:val="en-IE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676C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6200EA"/>
    <w:multiLevelType w:val="hybridMultilevel"/>
    <w:tmpl w:val="680876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340E"/>
    <w:multiLevelType w:val="hybridMultilevel"/>
    <w:tmpl w:val="72742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921D0C"/>
    <w:multiLevelType w:val="hybridMultilevel"/>
    <w:tmpl w:val="13921D9E"/>
    <w:lvl w:ilvl="0" w:tplc="901A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B6E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B24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B64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96C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701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34C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007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201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FD45D1E"/>
    <w:multiLevelType w:val="hybridMultilevel"/>
    <w:tmpl w:val="3AC28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7A"/>
    <w:rsid w:val="00007A4A"/>
    <w:rsid w:val="0002665E"/>
    <w:rsid w:val="000D2204"/>
    <w:rsid w:val="001F1B4B"/>
    <w:rsid w:val="001F3F3D"/>
    <w:rsid w:val="0021096C"/>
    <w:rsid w:val="00222076"/>
    <w:rsid w:val="00255003"/>
    <w:rsid w:val="002C1C81"/>
    <w:rsid w:val="002D3F5B"/>
    <w:rsid w:val="00311003"/>
    <w:rsid w:val="003D432F"/>
    <w:rsid w:val="00493908"/>
    <w:rsid w:val="004A0624"/>
    <w:rsid w:val="004C55EB"/>
    <w:rsid w:val="004E3338"/>
    <w:rsid w:val="00555B67"/>
    <w:rsid w:val="005726AA"/>
    <w:rsid w:val="005749F4"/>
    <w:rsid w:val="00583AA5"/>
    <w:rsid w:val="00622CB9"/>
    <w:rsid w:val="00686C10"/>
    <w:rsid w:val="0075370B"/>
    <w:rsid w:val="007B3BAB"/>
    <w:rsid w:val="007F0A20"/>
    <w:rsid w:val="00835051"/>
    <w:rsid w:val="00864FA8"/>
    <w:rsid w:val="0087571A"/>
    <w:rsid w:val="008A3291"/>
    <w:rsid w:val="0090437E"/>
    <w:rsid w:val="00915905"/>
    <w:rsid w:val="009213C7"/>
    <w:rsid w:val="00950234"/>
    <w:rsid w:val="0099177A"/>
    <w:rsid w:val="00A02928"/>
    <w:rsid w:val="00A06051"/>
    <w:rsid w:val="00A41ECB"/>
    <w:rsid w:val="00A5267C"/>
    <w:rsid w:val="00A731BF"/>
    <w:rsid w:val="00A769DB"/>
    <w:rsid w:val="00A93947"/>
    <w:rsid w:val="00A96540"/>
    <w:rsid w:val="00B10A3C"/>
    <w:rsid w:val="00B217DE"/>
    <w:rsid w:val="00B907A8"/>
    <w:rsid w:val="00BA6870"/>
    <w:rsid w:val="00C2298F"/>
    <w:rsid w:val="00C64A9E"/>
    <w:rsid w:val="00C91C53"/>
    <w:rsid w:val="00CD65F8"/>
    <w:rsid w:val="00CD6EB0"/>
    <w:rsid w:val="00D44984"/>
    <w:rsid w:val="00D967BE"/>
    <w:rsid w:val="00DA4919"/>
    <w:rsid w:val="00DC0585"/>
    <w:rsid w:val="00DF233E"/>
    <w:rsid w:val="00E45156"/>
    <w:rsid w:val="00E674A2"/>
    <w:rsid w:val="00E73434"/>
    <w:rsid w:val="00E9384A"/>
    <w:rsid w:val="00F42A80"/>
    <w:rsid w:val="00F43DB3"/>
    <w:rsid w:val="00F52CB8"/>
    <w:rsid w:val="00F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D7EF5"/>
  <w15:docId w15:val="{5D83DF64-8F6D-4D56-902A-C15BF004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17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177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72"/>
    <w:rsid w:val="003D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EB557E4A.dotm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E-Business Systems and Security</vt:lpstr>
    </vt:vector>
  </TitlesOfParts>
  <Company>nci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E-Business Systems and Security</dc:title>
  <dc:creator>KMAYCOCK</dc:creator>
  <cp:lastModifiedBy>Penuel Maypa</cp:lastModifiedBy>
  <cp:revision>3</cp:revision>
  <dcterms:created xsi:type="dcterms:W3CDTF">2017-01-25T12:39:00Z</dcterms:created>
  <dcterms:modified xsi:type="dcterms:W3CDTF">2017-01-25T12:42:00Z</dcterms:modified>
</cp:coreProperties>
</file>