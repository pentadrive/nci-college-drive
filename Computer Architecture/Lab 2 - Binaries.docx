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0268C" w14:textId="047E5381" w:rsidR="009512E3" w:rsidRPr="00E54919" w:rsidRDefault="00E4378B" w:rsidP="00E54919">
      <w:pPr>
        <w:jc w:val="center"/>
        <w:rPr>
          <w:b/>
          <w:sz w:val="44"/>
          <w:szCs w:val="44"/>
          <w:u w:val="single"/>
          <w:lang w:val="en-GB"/>
        </w:rPr>
      </w:pPr>
      <w:r>
        <w:rPr>
          <w:b/>
          <w:sz w:val="44"/>
          <w:szCs w:val="44"/>
          <w:u w:val="single"/>
          <w:lang w:val="en-GB"/>
        </w:rPr>
        <w:t>Lab 2</w:t>
      </w:r>
    </w:p>
    <w:p w14:paraId="6380268D" w14:textId="77777777" w:rsidR="009512E3" w:rsidRPr="00E91927" w:rsidRDefault="00E91927" w:rsidP="00E91927">
      <w:pPr>
        <w:rPr>
          <w:b/>
          <w:sz w:val="44"/>
          <w:szCs w:val="44"/>
          <w:u w:val="single"/>
          <w:lang w:val="en-GB"/>
        </w:rPr>
      </w:pPr>
      <w:r w:rsidRPr="00E91927">
        <w:rPr>
          <w:b/>
          <w:sz w:val="44"/>
          <w:szCs w:val="44"/>
          <w:u w:val="single"/>
          <w:lang w:val="en-GB"/>
        </w:rPr>
        <w:t>Part A</w:t>
      </w:r>
    </w:p>
    <w:p w14:paraId="6380268E" w14:textId="2F99026F" w:rsidR="00E91927" w:rsidRDefault="00E91927" w:rsidP="00E91927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>Convert 01010001 [base 2] to decimal [base 10].</w:t>
      </w:r>
    </w:p>
    <w:p w14:paraId="1BFF1A71" w14:textId="15C40A4F" w:rsidR="00F67D28" w:rsidRPr="00547480" w:rsidRDefault="00F67D28" w:rsidP="00F67D2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81</w:t>
      </w:r>
    </w:p>
    <w:p w14:paraId="6380268F" w14:textId="1CCC2F66" w:rsidR="00E91927" w:rsidRDefault="00E91927" w:rsidP="00E91927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>Convert 01001100 [base 2] to decimal [base 10].</w:t>
      </w:r>
    </w:p>
    <w:p w14:paraId="60432675" w14:textId="17E6A5D5" w:rsidR="00F67D28" w:rsidRPr="00547480" w:rsidRDefault="00F67D28" w:rsidP="00F67D28">
      <w:pPr>
        <w:pStyle w:val="ListParagraph"/>
        <w:numPr>
          <w:ilvl w:val="1"/>
          <w:numId w:val="1"/>
        </w:numPr>
        <w:rPr>
          <w:sz w:val="32"/>
        </w:rPr>
      </w:pPr>
      <w:r w:rsidRPr="00F67D28">
        <w:rPr>
          <w:sz w:val="32"/>
        </w:rPr>
        <w:t>76</w:t>
      </w:r>
    </w:p>
    <w:p w14:paraId="63802692" w14:textId="06749960" w:rsidR="00E91927" w:rsidRDefault="00E91927" w:rsidP="00E91927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>Convert 01101110 [base 2] to decimal [base 10].</w:t>
      </w:r>
    </w:p>
    <w:p w14:paraId="422CA5CE" w14:textId="7B8BA5E2" w:rsidR="00F67D28" w:rsidRPr="00547480" w:rsidRDefault="00F67D28" w:rsidP="00F67D2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110</w:t>
      </w:r>
    </w:p>
    <w:p w14:paraId="63802694" w14:textId="3767B9BA" w:rsidR="00E91927" w:rsidRDefault="00E91927" w:rsidP="00E91927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>Convert 0101</w:t>
      </w:r>
      <w:r>
        <w:rPr>
          <w:sz w:val="32"/>
        </w:rPr>
        <w:t>1</w:t>
      </w:r>
      <w:r w:rsidRPr="00547480">
        <w:rPr>
          <w:sz w:val="32"/>
        </w:rPr>
        <w:t>001 [base 2] to decimal [base 10].</w:t>
      </w:r>
    </w:p>
    <w:p w14:paraId="214CDA55" w14:textId="2D4DBA88" w:rsidR="00F67D28" w:rsidRPr="00547480" w:rsidRDefault="00F67D28" w:rsidP="00F67D2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89</w:t>
      </w:r>
    </w:p>
    <w:p w14:paraId="63802696" w14:textId="19F9BD4A" w:rsidR="00E91927" w:rsidRDefault="00E91927" w:rsidP="006A0DB1">
      <w:pPr>
        <w:pStyle w:val="ListParagraph"/>
        <w:numPr>
          <w:ilvl w:val="0"/>
          <w:numId w:val="1"/>
        </w:numPr>
        <w:rPr>
          <w:sz w:val="32"/>
        </w:rPr>
      </w:pPr>
      <w:r w:rsidRPr="00E91927">
        <w:rPr>
          <w:sz w:val="32"/>
        </w:rPr>
        <w:t>Convert 01011010 [base 2] to decimal [base 10].</w:t>
      </w:r>
    </w:p>
    <w:p w14:paraId="1CDF771C" w14:textId="1F159142" w:rsidR="00F67D28" w:rsidRDefault="00F67D28" w:rsidP="00F67D28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90</w:t>
      </w:r>
    </w:p>
    <w:p w14:paraId="3FF87839" w14:textId="2724F315" w:rsidR="00DA403D" w:rsidRDefault="00DA403D" w:rsidP="00DA403D"/>
    <w:p w14:paraId="6614E7B0" w14:textId="013A87AE" w:rsidR="00395E08" w:rsidRPr="00395E08" w:rsidRDefault="00395E08" w:rsidP="00395E08">
      <w:pPr>
        <w:rPr>
          <w:b/>
          <w:sz w:val="44"/>
          <w:szCs w:val="44"/>
          <w:u w:val="single"/>
          <w:lang w:val="en-GB"/>
        </w:rPr>
      </w:pPr>
      <w:r w:rsidRPr="00395E08">
        <w:rPr>
          <w:b/>
          <w:sz w:val="44"/>
          <w:szCs w:val="44"/>
          <w:u w:val="single"/>
          <w:lang w:val="en-GB"/>
        </w:rPr>
        <w:t>Part B</w:t>
      </w:r>
    </w:p>
    <w:p w14:paraId="63802697" w14:textId="5439AAF4" w:rsidR="00E91927" w:rsidRDefault="00E91927" w:rsidP="00E91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Convert 45 [base10] to binary [base 2].</w:t>
      </w:r>
    </w:p>
    <w:p w14:paraId="43604668" w14:textId="5F1E669E" w:rsidR="00F67D28" w:rsidRDefault="00F67D28" w:rsidP="00F67D28">
      <w:pPr>
        <w:pStyle w:val="ListParagraph"/>
        <w:numPr>
          <w:ilvl w:val="1"/>
          <w:numId w:val="1"/>
        </w:numPr>
        <w:rPr>
          <w:sz w:val="32"/>
        </w:rPr>
      </w:pPr>
      <w:r w:rsidRPr="00F67D28">
        <w:rPr>
          <w:sz w:val="32"/>
        </w:rPr>
        <w:t>00101101</w:t>
      </w:r>
    </w:p>
    <w:p w14:paraId="20DF29A9" w14:textId="2C539829" w:rsidR="00DA403D" w:rsidRDefault="00DA403D" w:rsidP="00DA403D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>Convert 113 [base 10] to binary [base 2].</w:t>
      </w:r>
    </w:p>
    <w:p w14:paraId="1E0131CA" w14:textId="723D7FE3" w:rsidR="00F67D28" w:rsidRPr="00547480" w:rsidRDefault="00F67D28" w:rsidP="00F67D28">
      <w:pPr>
        <w:pStyle w:val="ListParagraph"/>
        <w:numPr>
          <w:ilvl w:val="1"/>
          <w:numId w:val="1"/>
        </w:numPr>
        <w:rPr>
          <w:sz w:val="32"/>
        </w:rPr>
      </w:pPr>
      <w:r w:rsidRPr="00F67D28">
        <w:rPr>
          <w:sz w:val="32"/>
        </w:rPr>
        <w:t>01110001</w:t>
      </w:r>
    </w:p>
    <w:p w14:paraId="2C4DF324" w14:textId="3C601BD4" w:rsidR="00DA403D" w:rsidRDefault="00DA403D" w:rsidP="00DA403D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>Convert 48 [base 10] to binary [base 2].</w:t>
      </w:r>
    </w:p>
    <w:p w14:paraId="4E18714D" w14:textId="226DBE7B" w:rsidR="00F67D28" w:rsidRPr="00547480" w:rsidRDefault="00B1183F" w:rsidP="00B1183F">
      <w:pPr>
        <w:pStyle w:val="ListParagraph"/>
        <w:numPr>
          <w:ilvl w:val="1"/>
          <w:numId w:val="1"/>
        </w:numPr>
        <w:rPr>
          <w:sz w:val="32"/>
        </w:rPr>
      </w:pPr>
      <w:r w:rsidRPr="00B1183F">
        <w:rPr>
          <w:sz w:val="32"/>
        </w:rPr>
        <w:t>00110000</w:t>
      </w:r>
    </w:p>
    <w:p w14:paraId="30CC1015" w14:textId="673138F1" w:rsidR="00DA403D" w:rsidRDefault="00DA403D" w:rsidP="00DA403D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>Convert 255 [base 10] to binary [base 2].</w:t>
      </w:r>
    </w:p>
    <w:p w14:paraId="66626198" w14:textId="140028E8" w:rsidR="00B1183F" w:rsidRDefault="00B1183F" w:rsidP="00B1183F">
      <w:pPr>
        <w:pStyle w:val="ListParagraph"/>
        <w:numPr>
          <w:ilvl w:val="1"/>
          <w:numId w:val="1"/>
        </w:numPr>
        <w:rPr>
          <w:sz w:val="32"/>
        </w:rPr>
      </w:pPr>
      <w:r w:rsidRPr="00B1183F">
        <w:rPr>
          <w:sz w:val="32"/>
        </w:rPr>
        <w:t>11111111</w:t>
      </w:r>
    </w:p>
    <w:p w14:paraId="25CD61EE" w14:textId="652E1A18" w:rsidR="00DA403D" w:rsidRDefault="00DA403D" w:rsidP="00DA403D">
      <w:pPr>
        <w:pStyle w:val="ListParagraph"/>
        <w:numPr>
          <w:ilvl w:val="0"/>
          <w:numId w:val="1"/>
        </w:numPr>
        <w:rPr>
          <w:sz w:val="32"/>
        </w:rPr>
      </w:pPr>
      <w:r w:rsidRPr="00547480">
        <w:rPr>
          <w:sz w:val="32"/>
        </w:rPr>
        <w:t xml:space="preserve">Convert </w:t>
      </w:r>
      <w:r>
        <w:rPr>
          <w:sz w:val="32"/>
        </w:rPr>
        <w:t>97</w:t>
      </w:r>
      <w:r w:rsidRPr="00547480">
        <w:rPr>
          <w:sz w:val="32"/>
        </w:rPr>
        <w:t xml:space="preserve"> [base 10] to binary [base 2].</w:t>
      </w:r>
    </w:p>
    <w:p w14:paraId="34ABE9B1" w14:textId="28BDAB57" w:rsidR="00B1183F" w:rsidRPr="00547480" w:rsidRDefault="00B1183F" w:rsidP="00B1183F">
      <w:pPr>
        <w:pStyle w:val="ListParagraph"/>
        <w:numPr>
          <w:ilvl w:val="1"/>
          <w:numId w:val="1"/>
        </w:numPr>
        <w:rPr>
          <w:sz w:val="32"/>
        </w:rPr>
      </w:pPr>
      <w:r w:rsidRPr="00B1183F">
        <w:rPr>
          <w:sz w:val="32"/>
        </w:rPr>
        <w:t>01100001</w:t>
      </w:r>
      <w:bookmarkStart w:id="0" w:name="_GoBack"/>
      <w:bookmarkEnd w:id="0"/>
    </w:p>
    <w:p w14:paraId="63802698" w14:textId="77777777" w:rsidR="00E54919" w:rsidRDefault="00E54919" w:rsidP="00E91927">
      <w:pPr>
        <w:pStyle w:val="ListParagraph"/>
        <w:ind w:left="0"/>
        <w:rPr>
          <w:b/>
          <w:sz w:val="44"/>
          <w:szCs w:val="44"/>
          <w:u w:val="single"/>
          <w:lang w:val="en-GB"/>
        </w:rPr>
      </w:pPr>
    </w:p>
    <w:sectPr w:rsidR="00E5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E5B28"/>
    <w:multiLevelType w:val="hybridMultilevel"/>
    <w:tmpl w:val="691859E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A57D0"/>
    <w:multiLevelType w:val="hybridMultilevel"/>
    <w:tmpl w:val="18EA4B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A34AF"/>
    <w:multiLevelType w:val="hybridMultilevel"/>
    <w:tmpl w:val="B51A3B0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386" w:hanging="360"/>
      </w:pPr>
    </w:lvl>
    <w:lvl w:ilvl="2" w:tplc="1809001B" w:tentative="1">
      <w:start w:val="1"/>
      <w:numFmt w:val="lowerRoman"/>
      <w:lvlText w:val="%3."/>
      <w:lvlJc w:val="right"/>
      <w:pPr>
        <w:ind w:left="2106" w:hanging="180"/>
      </w:pPr>
    </w:lvl>
    <w:lvl w:ilvl="3" w:tplc="1809000F" w:tentative="1">
      <w:start w:val="1"/>
      <w:numFmt w:val="decimal"/>
      <w:lvlText w:val="%4."/>
      <w:lvlJc w:val="left"/>
      <w:pPr>
        <w:ind w:left="2826" w:hanging="360"/>
      </w:pPr>
    </w:lvl>
    <w:lvl w:ilvl="4" w:tplc="18090019" w:tentative="1">
      <w:start w:val="1"/>
      <w:numFmt w:val="lowerLetter"/>
      <w:lvlText w:val="%5."/>
      <w:lvlJc w:val="left"/>
      <w:pPr>
        <w:ind w:left="3546" w:hanging="360"/>
      </w:pPr>
    </w:lvl>
    <w:lvl w:ilvl="5" w:tplc="1809001B" w:tentative="1">
      <w:start w:val="1"/>
      <w:numFmt w:val="lowerRoman"/>
      <w:lvlText w:val="%6."/>
      <w:lvlJc w:val="right"/>
      <w:pPr>
        <w:ind w:left="4266" w:hanging="180"/>
      </w:pPr>
    </w:lvl>
    <w:lvl w:ilvl="6" w:tplc="1809000F" w:tentative="1">
      <w:start w:val="1"/>
      <w:numFmt w:val="decimal"/>
      <w:lvlText w:val="%7."/>
      <w:lvlJc w:val="left"/>
      <w:pPr>
        <w:ind w:left="4986" w:hanging="360"/>
      </w:pPr>
    </w:lvl>
    <w:lvl w:ilvl="7" w:tplc="18090019" w:tentative="1">
      <w:start w:val="1"/>
      <w:numFmt w:val="lowerLetter"/>
      <w:lvlText w:val="%8."/>
      <w:lvlJc w:val="left"/>
      <w:pPr>
        <w:ind w:left="5706" w:hanging="360"/>
      </w:pPr>
    </w:lvl>
    <w:lvl w:ilvl="8" w:tplc="1809001B" w:tentative="1">
      <w:start w:val="1"/>
      <w:numFmt w:val="lowerRoman"/>
      <w:lvlText w:val="%9."/>
      <w:lvlJc w:val="right"/>
      <w:pPr>
        <w:ind w:left="642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BE"/>
    <w:rsid w:val="00395E08"/>
    <w:rsid w:val="003C04D5"/>
    <w:rsid w:val="00400D67"/>
    <w:rsid w:val="007211BE"/>
    <w:rsid w:val="009512E3"/>
    <w:rsid w:val="00A012F3"/>
    <w:rsid w:val="00B1183F"/>
    <w:rsid w:val="00CF6C8D"/>
    <w:rsid w:val="00DA403D"/>
    <w:rsid w:val="00E42873"/>
    <w:rsid w:val="00E4378B"/>
    <w:rsid w:val="00E54919"/>
    <w:rsid w:val="00E91927"/>
    <w:rsid w:val="00F6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268C"/>
  <w15:docId w15:val="{E6004CFA-C0C4-454C-A8D2-AD10C6B8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99BA4DCA.dotm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Eamon</dc:creator>
  <cp:lastModifiedBy>Penuel Maypa</cp:lastModifiedBy>
  <cp:revision>3</cp:revision>
  <dcterms:created xsi:type="dcterms:W3CDTF">2017-02-01T12:43:00Z</dcterms:created>
  <dcterms:modified xsi:type="dcterms:W3CDTF">2017-02-01T12:46:00Z</dcterms:modified>
</cp:coreProperties>
</file>